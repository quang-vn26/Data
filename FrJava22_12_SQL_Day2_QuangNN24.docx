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3013" w14:textId="045CBDB7" w:rsidR="00F276C1" w:rsidRDefault="00F276C1">
      <w:pPr>
        <w:spacing w:after="0" w:line="240" w:lineRule="auto"/>
      </w:pPr>
    </w:p>
    <w:tbl>
      <w:tblPr>
        <w:tblW w:w="9776" w:type="dxa"/>
        <w:tblInd w:w="108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14:paraId="36B585E3" w14:textId="77777777" w:rsidTr="009A34DA">
        <w:trPr>
          <w:trHeight w:val="1331"/>
        </w:trPr>
        <w:tc>
          <w:tcPr>
            <w:tcW w:w="3408" w:type="dxa"/>
            <w:vAlign w:val="center"/>
          </w:tcPr>
          <w:p w14:paraId="4B1A4A28" w14:textId="77777777"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F93589" wp14:editId="7A87A7B4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4A9BAC49" w14:textId="77777777"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BSQL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ignment2_Opt1</w:t>
            </w:r>
          </w:p>
          <w:p w14:paraId="512D387F" w14:textId="77777777"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14:paraId="4EDD4105" w14:textId="77777777"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14:paraId="19143157" w14:textId="77777777"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6CDE208A" w14:textId="77777777" w:rsidR="005F3E76" w:rsidRPr="00B755B3" w:rsidRDefault="005F3E76" w:rsidP="00B755B3">
      <w:pPr>
        <w:pStyle w:val="Heading1"/>
      </w:pPr>
      <w:bookmarkStart w:id="0" w:name="_Toc14121626"/>
      <w:r w:rsidRPr="00B755B3">
        <w:t xml:space="preserve">For the following </w:t>
      </w:r>
      <w:r w:rsidR="00AD300D">
        <w:t>assignments</w:t>
      </w:r>
      <w:r w:rsidRPr="00B755B3">
        <w:t>:</w:t>
      </w:r>
      <w:bookmarkEnd w:id="0"/>
    </w:p>
    <w:p w14:paraId="20934E7D" w14:textId="77777777"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14:paraId="4E36CABB" w14:textId="77777777"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BSQL_Assignment&lt;i&gt;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860584">
        <w:rPr>
          <w:rFonts w:cs="Arial"/>
          <w:b w:val="0"/>
        </w:rPr>
        <w:t xml:space="preserve"> BSQL_Assignment1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9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14:paraId="270C400D" w14:textId="77777777" w:rsidR="00BA3600" w:rsidRPr="00171177" w:rsidRDefault="005D100D" w:rsidP="00BA3600">
      <w:pPr>
        <w:pStyle w:val="Heading1"/>
      </w:pPr>
      <w:bookmarkStart w:id="1" w:name="_Toc14121627"/>
      <w:r>
        <w:t>Day 2</w:t>
      </w:r>
      <w:r w:rsidR="00BA3600">
        <w:t>.</w:t>
      </w:r>
      <w:r w:rsidR="00BA3600" w:rsidRPr="00171177">
        <w:t xml:space="preserve"> </w:t>
      </w:r>
      <w:r w:rsidR="00BA3600">
        <w:t>Lesson 2</w:t>
      </w:r>
      <w:r w:rsidR="0015654A">
        <w:t xml:space="preserve">: </w:t>
      </w:r>
      <w:r w:rsidR="0015654A" w:rsidRPr="0015654A">
        <w:t>SQL Basic</w:t>
      </w:r>
      <w:bookmarkEnd w:id="1"/>
    </w:p>
    <w:p w14:paraId="1C01FD94" w14:textId="77777777" w:rsidR="005A62EB" w:rsidRPr="005A62EB" w:rsidRDefault="005A62EB" w:rsidP="005A62EB">
      <w:pPr>
        <w:pStyle w:val="Heading2"/>
        <w:rPr>
          <w:color w:val="2E74B5" w:themeColor="accent1" w:themeShade="BF"/>
          <w:lang w:val="en-US"/>
        </w:rPr>
      </w:pPr>
      <w:bookmarkStart w:id="2" w:name="_Toc14121628"/>
      <w:r>
        <w:rPr>
          <w:color w:val="2E74B5" w:themeColor="accent1" w:themeShade="BF"/>
          <w:lang w:val="en-US"/>
        </w:rPr>
        <w:t>Assignment 2_Opt1</w:t>
      </w:r>
      <w:r w:rsidRPr="00391EE9">
        <w:rPr>
          <w:color w:val="2E74B5" w:themeColor="accent1" w:themeShade="BF"/>
          <w:lang w:val="en-US"/>
        </w:rPr>
        <w:t xml:space="preserve">: </w:t>
      </w:r>
      <w:r w:rsidRPr="00354E07">
        <w:t>Fresher Training Management</w:t>
      </w:r>
      <w:bookmarkEnd w:id="2"/>
    </w:p>
    <w:p w14:paraId="1369DBDA" w14:textId="77777777" w:rsidR="005D100D" w:rsidRPr="001A0124" w:rsidRDefault="005D100D" w:rsidP="001E32A3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>
        <w:rPr>
          <w:sz w:val="20"/>
          <w:szCs w:val="20"/>
          <w:lang w:val="en-US"/>
        </w:rPr>
        <w:t xml:space="preserve">: </w:t>
      </w:r>
      <w:r w:rsidR="00A6055A">
        <w:rPr>
          <w:sz w:val="20"/>
          <w:szCs w:val="20"/>
          <w:lang w:val="en-US"/>
        </w:rPr>
        <w:t>a</w:t>
      </w:r>
      <w:r w:rsidR="001E32A3" w:rsidRPr="001E32A3">
        <w:rPr>
          <w:sz w:val="20"/>
          <w:szCs w:val="20"/>
          <w:lang w:val="en-US"/>
        </w:rPr>
        <w:t>: 40% (4)</w:t>
      </w:r>
      <w:r w:rsidR="001E32A3">
        <w:rPr>
          <w:sz w:val="20"/>
          <w:szCs w:val="20"/>
          <w:lang w:val="en-US"/>
        </w:rPr>
        <w:t xml:space="preserve">, </w:t>
      </w:r>
      <w:r w:rsidR="00A6055A">
        <w:rPr>
          <w:sz w:val="20"/>
          <w:szCs w:val="20"/>
          <w:lang w:val="en-US"/>
        </w:rPr>
        <w:t>b</w:t>
      </w:r>
      <w:r w:rsidR="001E32A3" w:rsidRPr="001E32A3">
        <w:rPr>
          <w:sz w:val="20"/>
          <w:szCs w:val="20"/>
          <w:lang w:val="en-US"/>
        </w:rPr>
        <w:t>: 10%(1)</w:t>
      </w:r>
      <w:r w:rsidR="001E32A3">
        <w:rPr>
          <w:sz w:val="20"/>
          <w:szCs w:val="20"/>
          <w:lang w:val="en-US"/>
        </w:rPr>
        <w:t xml:space="preserve">, </w:t>
      </w:r>
      <w:r w:rsidR="00A6055A">
        <w:rPr>
          <w:sz w:val="20"/>
          <w:szCs w:val="20"/>
          <w:lang w:val="en-US"/>
        </w:rPr>
        <w:t>c</w:t>
      </w:r>
      <w:r w:rsidR="001E32A3" w:rsidRPr="001E32A3">
        <w:rPr>
          <w:sz w:val="20"/>
          <w:szCs w:val="20"/>
          <w:lang w:val="en-US"/>
        </w:rPr>
        <w:t>: 15%(1.5)</w:t>
      </w:r>
      <w:r w:rsidR="001E32A3">
        <w:rPr>
          <w:sz w:val="20"/>
          <w:szCs w:val="20"/>
          <w:lang w:val="en-US"/>
        </w:rPr>
        <w:t xml:space="preserve">, </w:t>
      </w:r>
      <w:r w:rsidR="00A6055A">
        <w:rPr>
          <w:sz w:val="20"/>
          <w:szCs w:val="20"/>
          <w:lang w:val="en-US"/>
        </w:rPr>
        <w:t>d</w:t>
      </w:r>
      <w:r w:rsidR="001E32A3" w:rsidRPr="001E32A3">
        <w:rPr>
          <w:sz w:val="20"/>
          <w:szCs w:val="20"/>
          <w:lang w:val="en-US"/>
        </w:rPr>
        <w:t>: 15%(1.5)</w:t>
      </w:r>
      <w:r w:rsidR="001E32A3">
        <w:rPr>
          <w:sz w:val="20"/>
          <w:szCs w:val="20"/>
          <w:lang w:val="en-US"/>
        </w:rPr>
        <w:t xml:space="preserve">, </w:t>
      </w:r>
      <w:r w:rsidR="00A6055A">
        <w:rPr>
          <w:sz w:val="20"/>
          <w:szCs w:val="20"/>
          <w:lang w:val="en-US"/>
        </w:rPr>
        <w:t>e</w:t>
      </w:r>
      <w:r w:rsidR="001E32A3" w:rsidRPr="001E32A3">
        <w:rPr>
          <w:sz w:val="20"/>
          <w:szCs w:val="20"/>
          <w:lang w:val="en-US"/>
        </w:rPr>
        <w:t>: 20%(2)</w:t>
      </w:r>
    </w:p>
    <w:p w14:paraId="5F23FFCD" w14:textId="77777777" w:rsidR="005D100D" w:rsidRPr="001A0124" w:rsidRDefault="005D100D" w:rsidP="005D100D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2A2630">
        <w:rPr>
          <w:sz w:val="20"/>
          <w:szCs w:val="20"/>
          <w:lang w:val="en-US"/>
        </w:rPr>
        <w:t>H5</w:t>
      </w:r>
      <w:r w:rsidR="001E32A3" w:rsidRPr="001E32A3">
        <w:rPr>
          <w:sz w:val="20"/>
          <w:szCs w:val="20"/>
          <w:lang w:val="en-US"/>
        </w:rPr>
        <w:t xml:space="preserve">SD </w:t>
      </w:r>
      <w:r w:rsidR="001E32A3">
        <w:rPr>
          <w:sz w:val="20"/>
          <w:szCs w:val="20"/>
          <w:lang w:val="en-US"/>
        </w:rPr>
        <w:t xml:space="preserve">- </w:t>
      </w:r>
      <w:r w:rsidR="001E32A3" w:rsidRPr="001E32A3">
        <w:rPr>
          <w:sz w:val="20"/>
          <w:szCs w:val="20"/>
          <w:lang w:val="en-US"/>
        </w:rPr>
        <w:t>SQL skills</w:t>
      </w:r>
    </w:p>
    <w:p w14:paraId="031951DD" w14:textId="77777777" w:rsidR="005D100D" w:rsidRPr="001A0124" w:rsidRDefault="005D100D" w:rsidP="005D100D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14:paraId="7D663E75" w14:textId="77777777" w:rsidR="005D100D" w:rsidRPr="005D100D" w:rsidRDefault="005D100D" w:rsidP="005D100D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5D100D">
        <w:rPr>
          <w:rFonts w:cs="Arial"/>
          <w:sz w:val="20"/>
          <w:szCs w:val="20"/>
          <w:lang w:val="en-US"/>
        </w:rPr>
        <w:t>In the design for the Fresher Training Management, given the Trainee table with below initial attributes fields:</w:t>
      </w:r>
    </w:p>
    <w:p w14:paraId="56771108" w14:textId="77777777"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TraineeID</w:t>
      </w:r>
      <w:r w:rsidRPr="005D100D">
        <w:rPr>
          <w:rFonts w:cs="Arial"/>
          <w:sz w:val="20"/>
          <w:szCs w:val="20"/>
          <w:lang w:val="en-US"/>
        </w:rPr>
        <w:t>:  trainee identifier, auto increment field</w:t>
      </w:r>
    </w:p>
    <w:p w14:paraId="30D53A7F" w14:textId="77777777"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Full_Name</w:t>
      </w:r>
      <w:r w:rsidRPr="005D100D">
        <w:rPr>
          <w:rFonts w:cs="Arial"/>
          <w:sz w:val="20"/>
          <w:szCs w:val="20"/>
          <w:lang w:val="en-US"/>
        </w:rPr>
        <w:t>: full name of the trainee</w:t>
      </w:r>
    </w:p>
    <w:p w14:paraId="7F31E4C3" w14:textId="77777777"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Birth_Date</w:t>
      </w:r>
      <w:r w:rsidRPr="005D100D">
        <w:rPr>
          <w:rFonts w:cs="Arial"/>
          <w:sz w:val="20"/>
          <w:szCs w:val="20"/>
          <w:lang w:val="en-US"/>
        </w:rPr>
        <w:t>: trainee birth date</w:t>
      </w:r>
    </w:p>
    <w:p w14:paraId="382209BF" w14:textId="77777777"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Gender</w:t>
      </w:r>
      <w:r w:rsidRPr="005D100D">
        <w:rPr>
          <w:rFonts w:cs="Arial"/>
          <w:sz w:val="20"/>
          <w:szCs w:val="20"/>
          <w:lang w:val="en-US"/>
        </w:rPr>
        <w:t>:  only have one of two value male, female</w:t>
      </w:r>
    </w:p>
    <w:p w14:paraId="0CDCB670" w14:textId="77777777"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ET_IQ</w:t>
      </w:r>
      <w:r w:rsidRPr="005D100D">
        <w:rPr>
          <w:rFonts w:cs="Arial"/>
          <w:sz w:val="20"/>
          <w:szCs w:val="20"/>
          <w:lang w:val="en-US"/>
        </w:rPr>
        <w:t>: entry test point (IQ) of trainee, integer, value range from 0 to 20</w:t>
      </w:r>
    </w:p>
    <w:p w14:paraId="0A4F9632" w14:textId="77777777"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ET_Gmath</w:t>
      </w:r>
      <w:r w:rsidRPr="005D100D">
        <w:rPr>
          <w:rFonts w:cs="Arial"/>
          <w:sz w:val="20"/>
          <w:szCs w:val="20"/>
          <w:lang w:val="en-US"/>
        </w:rPr>
        <w:t>: entry test point (GMath) of trainee, integer, value range from 0 to 20</w:t>
      </w:r>
    </w:p>
    <w:p w14:paraId="2A41B5C9" w14:textId="77777777"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ET_English</w:t>
      </w:r>
      <w:r w:rsidRPr="005D100D">
        <w:rPr>
          <w:rFonts w:cs="Arial"/>
          <w:sz w:val="20"/>
          <w:szCs w:val="20"/>
          <w:lang w:val="en-US"/>
        </w:rPr>
        <w:t>: entry test point (English) of trainee, integer, value range from 0 to 50</w:t>
      </w:r>
    </w:p>
    <w:p w14:paraId="35E7ADA5" w14:textId="77777777"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Training_Class</w:t>
      </w:r>
      <w:r w:rsidRPr="005D100D">
        <w:rPr>
          <w:rFonts w:cs="Arial"/>
          <w:sz w:val="20"/>
          <w:szCs w:val="20"/>
          <w:lang w:val="en-US"/>
        </w:rPr>
        <w:t>: the class code that trainee  is joining</w:t>
      </w:r>
    </w:p>
    <w:p w14:paraId="13FD73AD" w14:textId="77777777"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Evaluation_Notes</w:t>
      </w:r>
      <w:r w:rsidRPr="005D100D">
        <w:rPr>
          <w:rFonts w:cs="Arial"/>
          <w:sz w:val="20"/>
          <w:szCs w:val="20"/>
          <w:lang w:val="en-US"/>
        </w:rPr>
        <w:t>:  trainee evaluation notes, free text.</w:t>
      </w:r>
    </w:p>
    <w:p w14:paraId="7D4B7A6D" w14:textId="77777777" w:rsidR="005D100D" w:rsidRDefault="005D100D" w:rsidP="005D100D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14:paraId="53A4ABD8" w14:textId="77777777" w:rsidR="00885F3F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rFonts w:eastAsia="Times New Roman" w:cs="Arial"/>
          <w:b w:val="0"/>
          <w:lang w:eastAsia="ja-JP"/>
        </w:rPr>
      </w:pPr>
      <w:r w:rsidRPr="00885F3F">
        <w:rPr>
          <w:rFonts w:eastAsia="Times New Roman" w:cs="Arial"/>
          <w:b w:val="0"/>
          <w:lang w:eastAsia="ja-JP"/>
        </w:rPr>
        <w:t>Create the tables (with the most appropriate/economic field/column constraints &amp; types) and add at least 10 records into each created table.</w:t>
      </w:r>
    </w:p>
    <w:p w14:paraId="6F616E3C" w14:textId="77777777" w:rsidR="00885F3F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rFonts w:eastAsia="Times New Roman" w:cs="Arial"/>
          <w:b w:val="0"/>
          <w:lang w:eastAsia="ja-JP"/>
        </w:rPr>
      </w:pPr>
      <w:r w:rsidRPr="00885F3F">
        <w:rPr>
          <w:rFonts w:eastAsia="Times New Roman" w:cs="Arial"/>
          <w:b w:val="0"/>
          <w:lang w:eastAsia="ja-JP"/>
        </w:rPr>
        <w:t>Change the table TRAINEE to add one more field named Fsoft_Account which is a not-null &amp; unique field.</w:t>
      </w:r>
    </w:p>
    <w:p w14:paraId="07CEDBCD" w14:textId="77777777" w:rsidR="00644114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rFonts w:eastAsia="Times New Roman" w:cs="Arial"/>
          <w:b w:val="0"/>
          <w:lang w:eastAsia="ja-JP"/>
        </w:rPr>
      </w:pPr>
      <w:r w:rsidRPr="00885F3F">
        <w:rPr>
          <w:b w:val="0"/>
          <w:lang w:eastAsia="ja-JP"/>
        </w:rPr>
        <w:t>Create a VIEW which includes all the ET-passed trainees. One trainee is considered as ET-passed when he/she has the entry test points satisfied below criteria:</w:t>
      </w:r>
    </w:p>
    <w:p w14:paraId="25D2FF72" w14:textId="77777777" w:rsidR="00644114" w:rsidRPr="00885F3F" w:rsidRDefault="00644114" w:rsidP="00F14FA8">
      <w:pPr>
        <w:pStyle w:val="ListParagraph"/>
        <w:numPr>
          <w:ilvl w:val="0"/>
          <w:numId w:val="12"/>
        </w:numPr>
        <w:contextualSpacing w:val="0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ET_IQ + ET_Gmath &gt;=20</w:t>
      </w:r>
    </w:p>
    <w:p w14:paraId="2A9E8631" w14:textId="77777777" w:rsidR="00644114" w:rsidRPr="00885F3F" w:rsidRDefault="00644114" w:rsidP="00F14FA8">
      <w:pPr>
        <w:pStyle w:val="ListParagraph"/>
        <w:numPr>
          <w:ilvl w:val="0"/>
          <w:numId w:val="12"/>
        </w:numPr>
        <w:contextualSpacing w:val="0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ET_IQ&gt;=8</w:t>
      </w:r>
    </w:p>
    <w:p w14:paraId="1E8ECE1C" w14:textId="77777777" w:rsidR="00644114" w:rsidRPr="00885F3F" w:rsidRDefault="00644114" w:rsidP="00F14FA8">
      <w:pPr>
        <w:pStyle w:val="ListParagraph"/>
        <w:numPr>
          <w:ilvl w:val="0"/>
          <w:numId w:val="12"/>
        </w:numPr>
        <w:contextualSpacing w:val="0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ET_Gmath&gt;=8</w:t>
      </w:r>
    </w:p>
    <w:p w14:paraId="6785C683" w14:textId="77777777" w:rsidR="00644114" w:rsidRPr="00885F3F" w:rsidRDefault="00644114" w:rsidP="00F14FA8">
      <w:pPr>
        <w:pStyle w:val="ListParagraph"/>
        <w:numPr>
          <w:ilvl w:val="0"/>
          <w:numId w:val="12"/>
        </w:numPr>
        <w:contextualSpacing w:val="0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ET_English&gt;=18</w:t>
      </w:r>
    </w:p>
    <w:p w14:paraId="121D6E3A" w14:textId="77777777" w:rsidR="00885F3F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lastRenderedPageBreak/>
        <w:t>Query all the trainees who is passed the entry test, group them into different birth months.</w:t>
      </w:r>
    </w:p>
    <w:p w14:paraId="0E1A6A5C" w14:textId="77777777" w:rsidR="005D100D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Query the trainee who has the longest name, showing his/her age along with his/her basic information (as defined in the table)</w:t>
      </w:r>
      <w:r w:rsidR="005D100D" w:rsidRPr="00885F3F">
        <w:rPr>
          <w:b w:val="0"/>
          <w:lang w:eastAsia="ja-JP"/>
        </w:rPr>
        <w:t>.</w:t>
      </w:r>
    </w:p>
    <w:p w14:paraId="266F033F" w14:textId="377F86D5" w:rsidR="005D100D" w:rsidRDefault="005D100D" w:rsidP="005D100D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 w:rsidR="005A62EB">
        <w:rPr>
          <w:sz w:val="20"/>
          <w:szCs w:val="20"/>
          <w:lang w:val="en-US"/>
        </w:rPr>
        <w:t>:180</w:t>
      </w:r>
      <w:r>
        <w:rPr>
          <w:sz w:val="20"/>
          <w:szCs w:val="20"/>
          <w:lang w:val="en-US"/>
        </w:rPr>
        <w:t xml:space="preserve"> mins</w:t>
      </w:r>
      <w:r w:rsidR="00A6055A">
        <w:rPr>
          <w:sz w:val="20"/>
          <w:szCs w:val="20"/>
          <w:lang w:val="en-US"/>
        </w:rPr>
        <w:t>.</w:t>
      </w:r>
    </w:p>
    <w:p w14:paraId="7F2431F6" w14:textId="4DFE1638" w:rsidR="006215C4" w:rsidRDefault="006215C4" w:rsidP="006215C4">
      <w:pPr>
        <w:spacing w:before="120" w:after="120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MY </w:t>
      </w:r>
      <w:r w:rsidRPr="006215C4">
        <w:rPr>
          <w:sz w:val="44"/>
          <w:szCs w:val="44"/>
          <w:lang w:val="en-US"/>
        </w:rPr>
        <w:t>ANSWER</w:t>
      </w:r>
    </w:p>
    <w:p w14:paraId="09715C98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D2</w:t>
      </w:r>
    </w:p>
    <w:p w14:paraId="5CF9EEA3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B44BEA0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1F10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D9902A5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2075101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B5DC4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D2</w:t>
      </w:r>
    </w:p>
    <w:p w14:paraId="78091033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BF793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A73EB" w14:textId="72A8F026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="007E5905">
        <w:rPr>
          <w:rFonts w:ascii="Consolas" w:hAnsi="Consolas" w:cs="Consolas"/>
          <w:color w:val="008000"/>
          <w:sz w:val="19"/>
          <w:szCs w:val="19"/>
          <w:lang w:val="en-US"/>
        </w:rPr>
        <w:t>A)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: Create the tables(with the most appropriate/economic field/column constraints &amp; types)</w:t>
      </w:r>
    </w:p>
    <w:p w14:paraId="5A5DF402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and add at least 10 records into each created table.</w:t>
      </w:r>
    </w:p>
    <w:p w14:paraId="6166D14F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8A2B5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06DFE1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C7AAAE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EBBD71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Birth_date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9CF3EA3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1EA2E1F6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ET_IQ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ET_IQ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ET_IQ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C35FD3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ET_GMATH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ET_GMATH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ET_GMATH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400A1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ET_ENGLISH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ET_ENGLISH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ET_ENGLISH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D0693A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TRAINNING_CLASS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61B17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EVALUATION_NOTES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NTEXT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E2AC9A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045F85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D14769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D55AC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BC68BF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0B493E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05B1E9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86D7B7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ET_IQ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0E576F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ET_GMATH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3CF4FF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ET_ENGLISH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8FB2E7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TRAINNING_CLASS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CF20B5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EVALUATION_NOTES</w:t>
      </w:r>
    </w:p>
    <w:p w14:paraId="4026A2F6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5467DBA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N'Nguyễn Ngọc Quang'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'1/1/2000'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'FRESHER_JAVA_12'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'Smart, Talented'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52118E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7824E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D04EC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</w:t>
      </w:r>
    </w:p>
    <w:p w14:paraId="71227207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'Phoebus Eitan'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'9/4/1990'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'Fresher-3'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'Hardest, Bad-tempered'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7D5B66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83557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'Gebhard Crescens'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'9/11/1983'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'Fresher-3'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'Friendly, Cheerful'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9329E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'Wotan Ittai'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'2/25/1999'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'Fresher-2'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'Crazy, Shy, Talkative'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BBD1A5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'Thore Zan'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'11/22/1993'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'Fresher-2'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'Naughty, Boast'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668666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'Izydor Jenaro'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'12/31/1996'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'Fresher-1'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'Smart, Talented'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3EE0A0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'Arash Euaristos'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'1/30/2000'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'Fresher-2'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'Dependable, Enthusiastic'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3C57B5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'Damodar Lanzo'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'5/3/2009'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'Fresher-1'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'Sociable, Optimistic'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FD7EB7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'Roderick Anton'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'1/30/1996'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'Fresher-1'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'Serious, Understantding'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F302A8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'Werdheri Paschalis'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'2/12/1993'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'Fresher-1'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'Creative, Quite'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B9A825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'Dumitru 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'1/1/1996'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'Fresher-2'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'Polite, Hard-working'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74675D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2BAE1F0C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[Trainee]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51E9D50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9EDDFE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70853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TRAINEEID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C75B0D" w14:textId="6EE9FE80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D56BF0" w14:textId="139A9E59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B96CBD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CE827" w14:textId="6C3B2A30" w:rsidR="00DC3626" w:rsidRDefault="007E5905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--B)</w:t>
      </w:r>
      <w:r w:rsidR="00DC3626">
        <w:rPr>
          <w:rFonts w:ascii="Consolas" w:hAnsi="Consolas" w:cs="Consolas"/>
          <w:color w:val="008000"/>
          <w:sz w:val="19"/>
          <w:szCs w:val="19"/>
          <w:lang w:val="en-US"/>
        </w:rPr>
        <w:t>: Change the table TRAINEE to add one more field named Fsoft_Account</w:t>
      </w:r>
    </w:p>
    <w:p w14:paraId="5A62DF42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--which is a not-null &amp; unique field.</w:t>
      </w:r>
    </w:p>
    <w:p w14:paraId="1E1BBE92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AA77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</w:t>
      </w:r>
    </w:p>
    <w:p w14:paraId="7BA7D540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Fsoft_Account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ACE199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579368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EDB1E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Fsoft_Account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'quangnn24@fsoft.com.vn'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51E8DBAC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404427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370DF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E8DF9A6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SUBSTRING(fullname, 1, CHARINDEX(' ', fullname) - 1) AS Firstname,     </w:t>
      </w:r>
    </w:p>
    <w:p w14:paraId="17AF1898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SUBSTRING(fullname,</w:t>
      </w:r>
    </w:p>
    <w:p w14:paraId="334F370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CHARINDEX(' ', fullname) + 1,</w:t>
      </w:r>
    </w:p>
    <w:p w14:paraId="00FF60D7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LEN(fullname) - CHARINDEX(' ', fullname)) AS Lastname</w:t>
      </w:r>
    </w:p>
    <w:p w14:paraId="6032C24A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FROM yourTable</w:t>
      </w:r>
    </w:p>
    <w:p w14:paraId="165474D7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11326E2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Fsoft_Account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)))+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'@fsoft.com.vn'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16C79095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026DDD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D6092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---delete * from Trainee</w:t>
      </w:r>
    </w:p>
    <w:p w14:paraId="2EAE9E1A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4214F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--null</w:t>
      </w:r>
    </w:p>
    <w:p w14:paraId="5FAEDA0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Fsoft_Account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51EFCC0F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744326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--unique</w:t>
      </w:r>
    </w:p>
    <w:p w14:paraId="4240F1A1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Fsoft_Account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8A106A" w14:textId="0C1D56D7" w:rsidR="00DC3626" w:rsidRDefault="007E5905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3E18F7C" wp14:editId="7166B43C">
            <wp:extent cx="6119495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1F17" w14:textId="77777777" w:rsidR="007E5905" w:rsidRDefault="007E5905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49C29" w14:textId="27001EF9" w:rsidR="00DC3626" w:rsidRDefault="007E5905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C)</w:t>
      </w:r>
      <w:r w:rsidR="00DC3626">
        <w:rPr>
          <w:rFonts w:ascii="Consolas" w:hAnsi="Consolas" w:cs="Consolas"/>
          <w:color w:val="008000"/>
          <w:sz w:val="19"/>
          <w:szCs w:val="19"/>
          <w:lang w:val="en-US"/>
        </w:rPr>
        <w:t>: Create a VIEW which includes all the ET-passed trainees.</w:t>
      </w:r>
    </w:p>
    <w:p w14:paraId="2E0788B8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--One trainee is considered as ET-passed when he/she has</w:t>
      </w:r>
    </w:p>
    <w:p w14:paraId="7214BAAE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the entry test points satisfied below criteria:</w:t>
      </w:r>
    </w:p>
    <w:p w14:paraId="204A9C20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ET_IQ + ET_Gmath &gt;= 20 AND ET_IQ &gt;= 8 AND ET_Gmath &gt;= 8 AND ET_English &gt;= 18</w:t>
      </w:r>
    </w:p>
    <w:p w14:paraId="6954354A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D4487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ET_Passed_Trainees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C8AD76A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</w:p>
    <w:p w14:paraId="2576FEB0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</w:t>
      </w:r>
    </w:p>
    <w:p w14:paraId="61155F1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ET_IQ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ET_Gmath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ET_IQ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ET_Gmath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ET_English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</w:p>
    <w:p w14:paraId="0BEE7F5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9872CA" w14:textId="5AD948BA" w:rsidR="00DC3626" w:rsidRDefault="007E5905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5CC7EF32" wp14:editId="25738AC5">
            <wp:extent cx="6119495" cy="288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9A16" w14:textId="0D91EFD1" w:rsidR="00DC3626" w:rsidRDefault="007E5905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D)</w:t>
      </w:r>
      <w:r w:rsidR="00DC3626">
        <w:rPr>
          <w:rFonts w:ascii="Consolas" w:hAnsi="Consolas" w:cs="Consolas"/>
          <w:color w:val="008000"/>
          <w:sz w:val="19"/>
          <w:szCs w:val="19"/>
          <w:lang w:val="en-US"/>
        </w:rPr>
        <w:t>: Query all the trainees who is passed the entry test,</w:t>
      </w:r>
    </w:p>
    <w:p w14:paraId="43BBE448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--group them into different birth months.</w:t>
      </w:r>
    </w:p>
    <w:p w14:paraId="1A317108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TraineeID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C9EF55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Full_Name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EF8F41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Birth_Date</w:t>
      </w:r>
    </w:p>
    <w:p w14:paraId="2757A8BA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Trainee</w:t>
      </w:r>
    </w:p>
    <w:p w14:paraId="68F0A190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ET_IQ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ET_Gmath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14:paraId="727301C7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ET_IQ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14:paraId="411821C9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ET_Gmath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14:paraId="55D4E479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ET_English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</w:p>
    <w:p w14:paraId="634DE898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E10BFA" w14:textId="45F41325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F53C6" w14:textId="788DAAE4" w:rsidR="00480E8C" w:rsidRDefault="00480E8C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1F678" w14:textId="16D03670" w:rsidR="00480E8C" w:rsidRDefault="00480E8C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CC51E0F" wp14:editId="6D9FB7E1">
            <wp:extent cx="4167963" cy="366320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064" cy="36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39D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9D95DB4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E) Query the trainee who has the longest name, showing his/her age along with his/her basic information (as defined in the table). </w:t>
      </w:r>
    </w:p>
    <w:p w14:paraId="12EC7F63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5DFA6E6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2864B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TRAINEEID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())-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TRAINNING_CLASS</w:t>
      </w:r>
    </w:p>
    <w:p w14:paraId="21B6C2B1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7B57B2CD" w14:textId="77777777" w:rsidR="00DC3626" w:rsidRDefault="00DC3626" w:rsidP="00D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A73464" w14:textId="34152CB0" w:rsidR="006215C4" w:rsidRDefault="00FA5A6E" w:rsidP="006215C4">
      <w:pPr>
        <w:spacing w:before="120" w:after="120"/>
        <w:jc w:val="center"/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B6036D4" wp14:editId="60AF0E7A">
            <wp:extent cx="6119495" cy="72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1036"/>
                    <a:stretch/>
                  </pic:blipFill>
                  <pic:spPr bwMode="auto">
                    <a:xfrm>
                      <a:off x="0" y="0"/>
                      <a:ext cx="6119495" cy="72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8A6E4" w14:textId="0C3C3990" w:rsidR="00DC3626" w:rsidRDefault="00DC3626" w:rsidP="006215C4">
      <w:pPr>
        <w:spacing w:before="120" w:after="120"/>
        <w:jc w:val="center"/>
        <w:rPr>
          <w:sz w:val="44"/>
          <w:szCs w:val="44"/>
          <w:lang w:val="en-US"/>
        </w:rPr>
      </w:pPr>
    </w:p>
    <w:p w14:paraId="7CF62E3C" w14:textId="77777777" w:rsidR="00DC3626" w:rsidRPr="006215C4" w:rsidRDefault="00DC3626" w:rsidP="006215C4">
      <w:pPr>
        <w:spacing w:before="120" w:after="120"/>
        <w:jc w:val="center"/>
        <w:rPr>
          <w:sz w:val="44"/>
          <w:szCs w:val="44"/>
          <w:lang w:val="en-US"/>
        </w:rPr>
      </w:pPr>
    </w:p>
    <w:p w14:paraId="0BDC47BB" w14:textId="77777777" w:rsidR="00A6055A" w:rsidRDefault="00A6055A" w:rsidP="005D100D">
      <w:pPr>
        <w:spacing w:before="120" w:after="120"/>
        <w:rPr>
          <w:sz w:val="20"/>
          <w:szCs w:val="20"/>
          <w:lang w:val="en-US"/>
        </w:rPr>
      </w:pPr>
    </w:p>
    <w:p w14:paraId="1CB87B1F" w14:textId="77777777" w:rsidR="00A6055A" w:rsidRPr="001F4442" w:rsidRDefault="001F4442" w:rsidP="001F4442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p w14:paraId="6C5811DA" w14:textId="77777777" w:rsidR="00692E46" w:rsidRDefault="00692E46" w:rsidP="005D100D">
      <w:pPr>
        <w:spacing w:before="120" w:after="120"/>
        <w:rPr>
          <w:sz w:val="20"/>
          <w:szCs w:val="20"/>
          <w:lang w:val="en-US"/>
        </w:rPr>
      </w:pPr>
    </w:p>
    <w:sectPr w:rsidR="00692E46" w:rsidSect="008E6477">
      <w:headerReference w:type="default" r:id="rId14"/>
      <w:footerReference w:type="default" r:id="rId15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ABDDD" w14:textId="77777777" w:rsidR="00FD38D1" w:rsidRDefault="00FD38D1" w:rsidP="000A18DA">
      <w:pPr>
        <w:pStyle w:val="ListParagraph"/>
      </w:pPr>
      <w:r>
        <w:separator/>
      </w:r>
    </w:p>
  </w:endnote>
  <w:endnote w:type="continuationSeparator" w:id="0">
    <w:p w14:paraId="7C62D8F2" w14:textId="77777777" w:rsidR="00FD38D1" w:rsidRDefault="00FD38D1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4AD5" w14:textId="77777777"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45796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45796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98C72" w14:textId="77777777" w:rsidR="00FD38D1" w:rsidRDefault="00FD38D1" w:rsidP="000A18DA">
      <w:pPr>
        <w:pStyle w:val="ListParagraph"/>
      </w:pPr>
      <w:r>
        <w:separator/>
      </w:r>
    </w:p>
  </w:footnote>
  <w:footnote w:type="continuationSeparator" w:id="0">
    <w:p w14:paraId="6AEB22C6" w14:textId="77777777" w:rsidR="00FD38D1" w:rsidRDefault="00FD38D1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2EC08" w14:textId="77777777"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>SQL BASICS</w:t>
    </w:r>
    <w:r w:rsidRPr="00771EAB">
      <w:rPr>
        <w:sz w:val="20"/>
      </w:rPr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2144">
    <w:abstractNumId w:val="3"/>
  </w:num>
  <w:num w:numId="2" w16cid:durableId="553390097">
    <w:abstractNumId w:val="0"/>
  </w:num>
  <w:num w:numId="3" w16cid:durableId="831524932">
    <w:abstractNumId w:val="12"/>
    <w:lvlOverride w:ilvl="0">
      <w:startOverride w:val="1"/>
    </w:lvlOverride>
  </w:num>
  <w:num w:numId="4" w16cid:durableId="1489246767">
    <w:abstractNumId w:val="16"/>
  </w:num>
  <w:num w:numId="5" w16cid:durableId="2085177797">
    <w:abstractNumId w:val="8"/>
  </w:num>
  <w:num w:numId="6" w16cid:durableId="1792746524">
    <w:abstractNumId w:val="12"/>
    <w:lvlOverride w:ilvl="0">
      <w:startOverride w:val="1"/>
    </w:lvlOverride>
  </w:num>
  <w:num w:numId="7" w16cid:durableId="667052453">
    <w:abstractNumId w:val="2"/>
  </w:num>
  <w:num w:numId="8" w16cid:durableId="75514208">
    <w:abstractNumId w:val="12"/>
    <w:lvlOverride w:ilvl="0">
      <w:startOverride w:val="1"/>
    </w:lvlOverride>
  </w:num>
  <w:num w:numId="9" w16cid:durableId="1012029422">
    <w:abstractNumId w:val="18"/>
  </w:num>
  <w:num w:numId="10" w16cid:durableId="674648102">
    <w:abstractNumId w:val="12"/>
  </w:num>
  <w:num w:numId="11" w16cid:durableId="1922182641">
    <w:abstractNumId w:val="7"/>
  </w:num>
  <w:num w:numId="12" w16cid:durableId="482311471">
    <w:abstractNumId w:val="5"/>
  </w:num>
  <w:num w:numId="13" w16cid:durableId="2136630866">
    <w:abstractNumId w:val="12"/>
    <w:lvlOverride w:ilvl="0">
      <w:startOverride w:val="1"/>
    </w:lvlOverride>
  </w:num>
  <w:num w:numId="14" w16cid:durableId="795488140">
    <w:abstractNumId w:val="6"/>
  </w:num>
  <w:num w:numId="15" w16cid:durableId="1285037430">
    <w:abstractNumId w:val="11"/>
  </w:num>
  <w:num w:numId="16" w16cid:durableId="1640114363">
    <w:abstractNumId w:val="10"/>
  </w:num>
  <w:num w:numId="17" w16cid:durableId="972825889">
    <w:abstractNumId w:val="14"/>
  </w:num>
  <w:num w:numId="18" w16cid:durableId="1588340690">
    <w:abstractNumId w:val="1"/>
  </w:num>
  <w:num w:numId="19" w16cid:durableId="1509176155">
    <w:abstractNumId w:val="17"/>
  </w:num>
  <w:num w:numId="20" w16cid:durableId="1121461754">
    <w:abstractNumId w:val="13"/>
  </w:num>
  <w:num w:numId="21" w16cid:durableId="297885262">
    <w:abstractNumId w:val="12"/>
    <w:lvlOverride w:ilvl="0">
      <w:startOverride w:val="1"/>
    </w:lvlOverride>
  </w:num>
  <w:num w:numId="22" w16cid:durableId="302126129">
    <w:abstractNumId w:val="4"/>
  </w:num>
  <w:num w:numId="23" w16cid:durableId="1965498140">
    <w:abstractNumId w:val="15"/>
  </w:num>
  <w:num w:numId="24" w16cid:durableId="327710636">
    <w:abstractNumId w:val="9"/>
  </w:num>
  <w:num w:numId="25" w16cid:durableId="1521353372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460"/>
    <w:rsid w:val="00000F83"/>
    <w:rsid w:val="00014D83"/>
    <w:rsid w:val="00024E7D"/>
    <w:rsid w:val="00031534"/>
    <w:rsid w:val="00045796"/>
    <w:rsid w:val="000756EC"/>
    <w:rsid w:val="00092BB0"/>
    <w:rsid w:val="000A10D7"/>
    <w:rsid w:val="000A18DA"/>
    <w:rsid w:val="000C1FE0"/>
    <w:rsid w:val="000C4A66"/>
    <w:rsid w:val="000D26B8"/>
    <w:rsid w:val="000D5687"/>
    <w:rsid w:val="000E4A81"/>
    <w:rsid w:val="000F0720"/>
    <w:rsid w:val="000F2A6D"/>
    <w:rsid w:val="000F3DFC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E05CE"/>
    <w:rsid w:val="001E217D"/>
    <w:rsid w:val="001E32A3"/>
    <w:rsid w:val="001F3EED"/>
    <w:rsid w:val="001F4442"/>
    <w:rsid w:val="001F455A"/>
    <w:rsid w:val="001F5A02"/>
    <w:rsid w:val="00201C24"/>
    <w:rsid w:val="00214EA8"/>
    <w:rsid w:val="002279BD"/>
    <w:rsid w:val="002353A4"/>
    <w:rsid w:val="00251E83"/>
    <w:rsid w:val="00255B7B"/>
    <w:rsid w:val="00280532"/>
    <w:rsid w:val="00281460"/>
    <w:rsid w:val="002863CD"/>
    <w:rsid w:val="00290825"/>
    <w:rsid w:val="002A0595"/>
    <w:rsid w:val="002A1B75"/>
    <w:rsid w:val="002A2630"/>
    <w:rsid w:val="002A7218"/>
    <w:rsid w:val="002B6010"/>
    <w:rsid w:val="002C5099"/>
    <w:rsid w:val="002C697D"/>
    <w:rsid w:val="002D1675"/>
    <w:rsid w:val="002D7191"/>
    <w:rsid w:val="002E024E"/>
    <w:rsid w:val="002F1A6E"/>
    <w:rsid w:val="002F3B39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F19DF"/>
    <w:rsid w:val="004053C9"/>
    <w:rsid w:val="00424CF2"/>
    <w:rsid w:val="004313C2"/>
    <w:rsid w:val="004559F0"/>
    <w:rsid w:val="004624B6"/>
    <w:rsid w:val="00462CA2"/>
    <w:rsid w:val="004756FF"/>
    <w:rsid w:val="00480E8C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535F1"/>
    <w:rsid w:val="005611B7"/>
    <w:rsid w:val="0056236F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604686"/>
    <w:rsid w:val="006125F9"/>
    <w:rsid w:val="00614108"/>
    <w:rsid w:val="00617469"/>
    <w:rsid w:val="0062004D"/>
    <w:rsid w:val="006215C4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2FE4"/>
    <w:rsid w:val="007C1ACD"/>
    <w:rsid w:val="007E0DC7"/>
    <w:rsid w:val="007E5905"/>
    <w:rsid w:val="00801D8C"/>
    <w:rsid w:val="00812CC2"/>
    <w:rsid w:val="0081480B"/>
    <w:rsid w:val="0081676B"/>
    <w:rsid w:val="00826F93"/>
    <w:rsid w:val="00860584"/>
    <w:rsid w:val="00860A98"/>
    <w:rsid w:val="00862BE6"/>
    <w:rsid w:val="00874A1E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22E59"/>
    <w:rsid w:val="009336BD"/>
    <w:rsid w:val="00934C0D"/>
    <w:rsid w:val="00942C87"/>
    <w:rsid w:val="00943CFF"/>
    <w:rsid w:val="009470F2"/>
    <w:rsid w:val="00947B0B"/>
    <w:rsid w:val="009570A3"/>
    <w:rsid w:val="009623A9"/>
    <w:rsid w:val="00963E52"/>
    <w:rsid w:val="009652F2"/>
    <w:rsid w:val="009668F0"/>
    <w:rsid w:val="009A34DA"/>
    <w:rsid w:val="009D2241"/>
    <w:rsid w:val="00A11B6F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37F7E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02A75"/>
    <w:rsid w:val="00C35833"/>
    <w:rsid w:val="00C36B0F"/>
    <w:rsid w:val="00C41D2B"/>
    <w:rsid w:val="00C43DDC"/>
    <w:rsid w:val="00C45A55"/>
    <w:rsid w:val="00C511E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32FD3"/>
    <w:rsid w:val="00D5289D"/>
    <w:rsid w:val="00D552D4"/>
    <w:rsid w:val="00D63EF5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3626"/>
    <w:rsid w:val="00DC6B8C"/>
    <w:rsid w:val="00DD75D4"/>
    <w:rsid w:val="00DF58E0"/>
    <w:rsid w:val="00DF6FDF"/>
    <w:rsid w:val="00E04AFA"/>
    <w:rsid w:val="00E0778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276C1"/>
    <w:rsid w:val="00F379A7"/>
    <w:rsid w:val="00F40D04"/>
    <w:rsid w:val="00F5261D"/>
    <w:rsid w:val="00F61AA7"/>
    <w:rsid w:val="00F63D36"/>
    <w:rsid w:val="00F7003C"/>
    <w:rsid w:val="00F87CA1"/>
    <w:rsid w:val="00F967C3"/>
    <w:rsid w:val="00F978F3"/>
    <w:rsid w:val="00FA2E2E"/>
    <w:rsid w:val="00FA56BE"/>
    <w:rsid w:val="00FA5A6E"/>
    <w:rsid w:val="00FB0FE8"/>
    <w:rsid w:val="00FB3591"/>
    <w:rsid w:val="00FB44ED"/>
    <w:rsid w:val="00FB7107"/>
    <w:rsid w:val="00FC56C5"/>
    <w:rsid w:val="00FD38D1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5D189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XYZ@fsoft.com.vn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0CAE-859C-4071-A015-36E5B6BE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346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5804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Ngoc Quang</cp:lastModifiedBy>
  <cp:revision>132</cp:revision>
  <cp:lastPrinted>2010-11-26T02:45:00Z</cp:lastPrinted>
  <dcterms:created xsi:type="dcterms:W3CDTF">2016-10-14T02:48:00Z</dcterms:created>
  <dcterms:modified xsi:type="dcterms:W3CDTF">2022-06-22T23:02:00Z</dcterms:modified>
  <cp:category>Template</cp:category>
  <cp:contentStatus>20/11/2012</cp:contentStatus>
</cp:coreProperties>
</file>